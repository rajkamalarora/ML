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1C5F" w14:textId="4047C9D9" w:rsidR="005C6D45" w:rsidRDefault="00772519">
      <w:pPr>
        <w:pStyle w:val="Title"/>
        <w:rPr>
          <w:sz w:val="72"/>
          <w:szCs w:val="72"/>
        </w:rPr>
      </w:pPr>
      <w:r>
        <w:rPr>
          <w:sz w:val="72"/>
          <w:szCs w:val="72"/>
        </w:rPr>
        <w:t xml:space="preserve">Machine Learning </w:t>
      </w:r>
      <w:r w:rsidR="00BF2331">
        <w:rPr>
          <w:sz w:val="72"/>
          <w:szCs w:val="72"/>
        </w:rPr>
        <w:br/>
      </w:r>
      <w:r>
        <w:rPr>
          <w:sz w:val="72"/>
          <w:szCs w:val="72"/>
        </w:rPr>
        <w:t>using Python</w:t>
      </w:r>
    </w:p>
    <w:p w14:paraId="76B253BB" w14:textId="4ADCFDE9" w:rsidR="005C6D45" w:rsidRDefault="00772519">
      <w:pPr>
        <w:pStyle w:val="Subtitle"/>
        <w:rPr>
          <w:b/>
          <w:bCs/>
        </w:rPr>
      </w:pPr>
      <w:bookmarkStart w:id="0" w:name="_Hlk487785372"/>
      <w:bookmarkEnd w:id="0"/>
      <w:r w:rsidRPr="00772519">
        <w:rPr>
          <w:b/>
          <w:bCs/>
        </w:rPr>
        <w:t xml:space="preserve">Predict preferred </w:t>
      </w:r>
      <w:proofErr w:type="spellStart"/>
      <w:r w:rsidRPr="00772519">
        <w:rPr>
          <w:b/>
          <w:bCs/>
        </w:rPr>
        <w:t>Keyphrase</w:t>
      </w:r>
      <w:proofErr w:type="spellEnd"/>
    </w:p>
    <w:p w14:paraId="1B05A95D" w14:textId="433F26D5" w:rsidR="00CC4717" w:rsidRDefault="00CC4717" w:rsidP="00CC4717"/>
    <w:p w14:paraId="774D3564" w14:textId="77777777" w:rsidR="00BE5663" w:rsidRDefault="00BE5663" w:rsidP="00BE5663">
      <w:pPr>
        <w:jc w:val="right"/>
      </w:pPr>
    </w:p>
    <w:p w14:paraId="4FCCFAAC" w14:textId="77777777" w:rsidR="00BE5663" w:rsidRDefault="00BE5663" w:rsidP="00BE5663">
      <w:pPr>
        <w:jc w:val="right"/>
      </w:pPr>
    </w:p>
    <w:p w14:paraId="3963294B" w14:textId="77777777" w:rsidR="00BE5663" w:rsidRDefault="00BE5663" w:rsidP="00BE5663">
      <w:pPr>
        <w:jc w:val="right"/>
      </w:pPr>
    </w:p>
    <w:p w14:paraId="631DF55C" w14:textId="77777777" w:rsidR="00BE5663" w:rsidRDefault="00BE5663" w:rsidP="00BE5663">
      <w:pPr>
        <w:jc w:val="right"/>
      </w:pPr>
    </w:p>
    <w:p w14:paraId="241187DE" w14:textId="77777777" w:rsidR="00BE5663" w:rsidRDefault="00BE5663" w:rsidP="00BE5663">
      <w:pPr>
        <w:jc w:val="right"/>
      </w:pPr>
    </w:p>
    <w:p w14:paraId="4A4785AF" w14:textId="77777777" w:rsidR="00BE5663" w:rsidRDefault="00BE5663" w:rsidP="00BE5663">
      <w:pPr>
        <w:jc w:val="right"/>
      </w:pPr>
    </w:p>
    <w:p w14:paraId="68C18F3F" w14:textId="4F960B97" w:rsidR="00CC4717" w:rsidRDefault="00CC4717" w:rsidP="00BE5663">
      <w:pPr>
        <w:jc w:val="right"/>
      </w:pPr>
      <w:r>
        <w:t xml:space="preserve">Author: Raj Arora </w:t>
      </w:r>
    </w:p>
    <w:p w14:paraId="16D38913" w14:textId="341FE9CF" w:rsidR="00CC4717" w:rsidRDefault="00CC4717" w:rsidP="00BE5663">
      <w:pPr>
        <w:jc w:val="right"/>
      </w:pPr>
      <w:r>
        <w:t>Document Date: 22/6/2021</w:t>
      </w:r>
    </w:p>
    <w:p w14:paraId="47597E45" w14:textId="24B9AD37" w:rsidR="00CC4717" w:rsidRDefault="00CC4717" w:rsidP="00BE5663">
      <w:pPr>
        <w:jc w:val="right"/>
      </w:pPr>
      <w:r>
        <w:t>1</w:t>
      </w:r>
      <w:r w:rsidRPr="00CC4717">
        <w:rPr>
          <w:vertAlign w:val="superscript"/>
        </w:rPr>
        <w:t>st</w:t>
      </w:r>
      <w:r>
        <w:t xml:space="preserve"> Revision: </w:t>
      </w:r>
    </w:p>
    <w:p w14:paraId="0236DE3E" w14:textId="0B92F1F3" w:rsidR="00007E25" w:rsidRPr="00CC4717" w:rsidRDefault="00007E25" w:rsidP="00BE5663">
      <w:pPr>
        <w:jc w:val="right"/>
      </w:pPr>
      <w:r>
        <w:t>2</w:t>
      </w:r>
      <w:r w:rsidRPr="00007E25">
        <w:rPr>
          <w:vertAlign w:val="superscript"/>
        </w:rPr>
        <w:t>nd</w:t>
      </w:r>
      <w:r>
        <w:t xml:space="preserve"> Revision: </w:t>
      </w:r>
    </w:p>
    <w:p w14:paraId="19B58FA4" w14:textId="77777777" w:rsidR="00CC4717" w:rsidRDefault="00CC4717">
      <w:pPr>
        <w:rPr>
          <w:b/>
          <w:bCs/>
        </w:rPr>
      </w:pPr>
      <w:r>
        <w:rPr>
          <w:b/>
          <w:bCs/>
        </w:rPr>
        <w:br w:type="page"/>
      </w:r>
    </w:p>
    <w:p w14:paraId="32432A5D" w14:textId="64A143DE" w:rsidR="00617D63" w:rsidRDefault="00772519">
      <w:pPr>
        <w:rPr>
          <w:b/>
          <w:bCs/>
        </w:rPr>
      </w:pPr>
      <w:r w:rsidRPr="00772519">
        <w:rPr>
          <w:b/>
          <w:bCs/>
        </w:rPr>
        <w:lastRenderedPageBreak/>
        <w:t xml:space="preserve">Predicting Preferred </w:t>
      </w:r>
      <w:proofErr w:type="spellStart"/>
      <w:r w:rsidRPr="00772519">
        <w:rPr>
          <w:b/>
          <w:bCs/>
        </w:rPr>
        <w:t>keyphrase</w:t>
      </w:r>
      <w:proofErr w:type="spellEnd"/>
    </w:p>
    <w:p w14:paraId="2864A7C2" w14:textId="088C0B9B" w:rsidR="00772519" w:rsidRDefault="00772519">
      <w:r>
        <w:rPr>
          <w:b/>
          <w:bCs/>
        </w:rPr>
        <w:t xml:space="preserve">Y: </w:t>
      </w:r>
      <w:r w:rsidRPr="00772519">
        <w:t xml:space="preserve">Preferred </w:t>
      </w:r>
      <w:proofErr w:type="spellStart"/>
      <w:r w:rsidRPr="00772519">
        <w:t>keyphrase</w:t>
      </w:r>
      <w:proofErr w:type="spellEnd"/>
    </w:p>
    <w:p w14:paraId="7FA5FBFE" w14:textId="34F0B41B" w:rsidR="00A9692F" w:rsidRPr="00A9692F" w:rsidRDefault="00A9692F">
      <w:pPr>
        <w:rPr>
          <w:b/>
          <w:bCs/>
        </w:rPr>
      </w:pPr>
      <w:r w:rsidRPr="00A9692F">
        <w:rPr>
          <w:b/>
          <w:bCs/>
        </w:rPr>
        <w:t>X variables:</w:t>
      </w:r>
    </w:p>
    <w:p w14:paraId="40B665F1" w14:textId="6941D9F2" w:rsidR="00A9692F" w:rsidRDefault="00A9692F" w:rsidP="00A9692F">
      <w:pPr>
        <w:pStyle w:val="ListParagraph"/>
        <w:numPr>
          <w:ilvl w:val="0"/>
          <w:numId w:val="35"/>
        </w:numPr>
      </w:pPr>
      <w:r>
        <w:t xml:space="preserve">Keyword: </w:t>
      </w:r>
    </w:p>
    <w:p w14:paraId="7BD16D22" w14:textId="2FD3BE8C" w:rsidR="00A9692F" w:rsidRDefault="00A9692F" w:rsidP="00A9692F">
      <w:pPr>
        <w:pStyle w:val="ListParagraph"/>
        <w:numPr>
          <w:ilvl w:val="0"/>
          <w:numId w:val="35"/>
        </w:numPr>
      </w:pPr>
      <w:r>
        <w:t xml:space="preserve">Clicks: </w:t>
      </w:r>
    </w:p>
    <w:p w14:paraId="1E3EA27E" w14:textId="3DDB3821" w:rsidR="00A9692F" w:rsidRDefault="00A9692F" w:rsidP="00A9692F">
      <w:pPr>
        <w:pStyle w:val="ListParagraph"/>
        <w:numPr>
          <w:ilvl w:val="0"/>
          <w:numId w:val="35"/>
        </w:numPr>
      </w:pPr>
      <w:r>
        <w:t>Impressions</w:t>
      </w:r>
    </w:p>
    <w:p w14:paraId="1E052E2B" w14:textId="557EECCC" w:rsidR="00A9692F" w:rsidRDefault="00A9692F" w:rsidP="00A9692F">
      <w:pPr>
        <w:pStyle w:val="ListParagraph"/>
        <w:numPr>
          <w:ilvl w:val="0"/>
          <w:numId w:val="35"/>
        </w:numPr>
      </w:pPr>
      <w:proofErr w:type="spellStart"/>
      <w:r>
        <w:t>AvgCPC</w:t>
      </w:r>
      <w:proofErr w:type="spellEnd"/>
    </w:p>
    <w:p w14:paraId="014F33A4" w14:textId="07B8C672" w:rsidR="00A9692F" w:rsidRDefault="00A9692F" w:rsidP="00A9692F">
      <w:pPr>
        <w:pStyle w:val="ListParagraph"/>
        <w:numPr>
          <w:ilvl w:val="0"/>
          <w:numId w:val="35"/>
        </w:numPr>
      </w:pPr>
      <w:r>
        <w:t>CTR</w:t>
      </w:r>
    </w:p>
    <w:p w14:paraId="535D6AB9" w14:textId="019723A2" w:rsidR="00A9692F" w:rsidRDefault="00A9692F" w:rsidP="00A9692F">
      <w:pPr>
        <w:pStyle w:val="ListParagraph"/>
        <w:numPr>
          <w:ilvl w:val="0"/>
          <w:numId w:val="35"/>
        </w:numPr>
      </w:pPr>
      <w:proofErr w:type="spellStart"/>
      <w:r>
        <w:t>Datadt</w:t>
      </w:r>
      <w:proofErr w:type="spellEnd"/>
    </w:p>
    <w:p w14:paraId="74CC4782" w14:textId="161DA1EC" w:rsidR="00A9692F" w:rsidRDefault="00A9692F">
      <w:pPr>
        <w:pStyle w:val="Heading1"/>
      </w:pPr>
    </w:p>
    <w:p w14:paraId="43AD764B" w14:textId="77777777" w:rsidR="00A9692F" w:rsidRDefault="00A9692F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br w:type="page"/>
      </w:r>
    </w:p>
    <w:p w14:paraId="50DB4624" w14:textId="3AA8F106" w:rsidR="005C6D45" w:rsidRDefault="00D03D5D">
      <w:pPr>
        <w:pStyle w:val="Heading1"/>
      </w:pPr>
      <w:r>
        <w:lastRenderedPageBreak/>
        <w:t xml:space="preserve">Predicting Preferred </w:t>
      </w:r>
      <w:proofErr w:type="spellStart"/>
      <w:r>
        <w:t>Keyphrase</w:t>
      </w:r>
      <w:proofErr w:type="spellEnd"/>
    </w:p>
    <w:p w14:paraId="7CDB1941" w14:textId="7C64D9EE" w:rsidR="00D03D5D" w:rsidRPr="00D03D5D" w:rsidRDefault="00D03D5D">
      <w:pPr>
        <w:rPr>
          <w:b/>
          <w:bCs/>
        </w:rPr>
      </w:pPr>
      <w:r w:rsidRPr="00D03D5D">
        <w:rPr>
          <w:b/>
          <w:bCs/>
        </w:rPr>
        <w:t>Understanding the concept:</w:t>
      </w:r>
    </w:p>
    <w:p w14:paraId="3BB86B67" w14:textId="564450B0" w:rsidR="00D03D5D" w:rsidRDefault="00D03D5D">
      <w:r>
        <w:rPr>
          <w:noProof/>
        </w:rPr>
        <w:drawing>
          <wp:inline distT="0" distB="0" distL="0" distR="0" wp14:anchorId="6C532A2F" wp14:editId="7374789F">
            <wp:extent cx="5943600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638E" w14:textId="192F026A" w:rsidR="00D03D5D" w:rsidRDefault="00D03D5D">
      <w:r>
        <w:t xml:space="preserve">The search term: </w:t>
      </w:r>
      <w:proofErr w:type="spellStart"/>
      <w:r w:rsidRPr="00D03D5D">
        <w:rPr>
          <w:b/>
          <w:bCs/>
          <w:highlight w:val="yellow"/>
        </w:rPr>
        <w:t>samaunj</w:t>
      </w:r>
      <w:proofErr w:type="spellEnd"/>
      <w:r>
        <w:t xml:space="preserve"> is called keyword</w:t>
      </w:r>
    </w:p>
    <w:p w14:paraId="3B7C6E41" w14:textId="4F178B96" w:rsidR="00D03D5D" w:rsidRDefault="00D03D5D">
      <w:r>
        <w:t xml:space="preserve">The preferred </w:t>
      </w:r>
      <w:proofErr w:type="spellStart"/>
      <w:r>
        <w:t>keyphrase</w:t>
      </w:r>
      <w:proofErr w:type="spellEnd"/>
      <w:r>
        <w:t xml:space="preserve">: </w:t>
      </w:r>
      <w:proofErr w:type="spellStart"/>
      <w:r w:rsidRPr="00D03D5D">
        <w:rPr>
          <w:b/>
          <w:bCs/>
          <w:highlight w:val="yellow"/>
        </w:rPr>
        <w:t>samsung</w:t>
      </w:r>
      <w:proofErr w:type="spellEnd"/>
      <w:r>
        <w:t xml:space="preserve"> Google’s suggestion again</w:t>
      </w:r>
      <w:r w:rsidR="005C2F3C">
        <w:t>st</w:t>
      </w:r>
      <w:r>
        <w:t xml:space="preserve"> the search term.</w:t>
      </w:r>
    </w:p>
    <w:p w14:paraId="641805D8" w14:textId="77777777" w:rsidR="005C2F3C" w:rsidRDefault="005C2F3C"/>
    <w:p w14:paraId="69E4023C" w14:textId="5A1271E8" w:rsidR="00326FF0" w:rsidRDefault="00326FF0" w:rsidP="00326FF0">
      <w:pPr>
        <w:pStyle w:val="Heading1"/>
      </w:pPr>
      <w:r>
        <w:t>Project Plan</w:t>
      </w:r>
    </w:p>
    <w:p w14:paraId="6A8349FC" w14:textId="738D4AAA" w:rsidR="005C6D45" w:rsidRPr="00326FF0" w:rsidRDefault="00326FF0">
      <w:pPr>
        <w:rPr>
          <w:b/>
          <w:bCs/>
        </w:rPr>
      </w:pPr>
      <w:r w:rsidRPr="00326FF0">
        <w:rPr>
          <w:b/>
          <w:bCs/>
        </w:rPr>
        <w:t xml:space="preserve">Objective: </w:t>
      </w:r>
    </w:p>
    <w:p w14:paraId="0E7663E9" w14:textId="018E510E" w:rsidR="00326FF0" w:rsidRDefault="00326FF0">
      <w:r w:rsidRPr="00326FF0">
        <w:rPr>
          <w:b/>
          <w:bCs/>
        </w:rPr>
        <w:t>Determine Y variable</w:t>
      </w:r>
      <w:r>
        <w:t xml:space="preserve"> (Preferred </w:t>
      </w:r>
      <w:proofErr w:type="spellStart"/>
      <w:r>
        <w:t>keyphrase</w:t>
      </w:r>
      <w:proofErr w:type="spellEnd"/>
      <w:r>
        <w:t xml:space="preserve">) </w:t>
      </w:r>
    </w:p>
    <w:p w14:paraId="4BC83E22" w14:textId="6155598E" w:rsidR="00326FF0" w:rsidRPr="00326FF0" w:rsidRDefault="00326FF0">
      <w:pPr>
        <w:rPr>
          <w:b/>
          <w:bCs/>
        </w:rPr>
      </w:pPr>
      <w:r w:rsidRPr="00326FF0">
        <w:rPr>
          <w:b/>
          <w:bCs/>
        </w:rPr>
        <w:t xml:space="preserve">Input variables: </w:t>
      </w:r>
    </w:p>
    <w:p w14:paraId="073B2452" w14:textId="77777777" w:rsidR="00326FF0" w:rsidRDefault="00326FF0" w:rsidP="00326FF0">
      <w:pPr>
        <w:pStyle w:val="ListParagraph"/>
        <w:numPr>
          <w:ilvl w:val="0"/>
          <w:numId w:val="36"/>
        </w:numPr>
      </w:pPr>
      <w:r>
        <w:t xml:space="preserve">Keyword: </w:t>
      </w:r>
    </w:p>
    <w:p w14:paraId="02ED128B" w14:textId="77777777" w:rsidR="00326FF0" w:rsidRDefault="00326FF0" w:rsidP="00326FF0">
      <w:pPr>
        <w:pStyle w:val="ListParagraph"/>
        <w:numPr>
          <w:ilvl w:val="0"/>
          <w:numId w:val="36"/>
        </w:numPr>
      </w:pPr>
      <w:r>
        <w:t xml:space="preserve">Clicks: </w:t>
      </w:r>
    </w:p>
    <w:p w14:paraId="5BED0D2D" w14:textId="77777777" w:rsidR="00326FF0" w:rsidRDefault="00326FF0" w:rsidP="00326FF0">
      <w:pPr>
        <w:pStyle w:val="ListParagraph"/>
        <w:numPr>
          <w:ilvl w:val="0"/>
          <w:numId w:val="36"/>
        </w:numPr>
      </w:pPr>
      <w:r>
        <w:t>Impressions</w:t>
      </w:r>
    </w:p>
    <w:p w14:paraId="301F5769" w14:textId="77777777" w:rsidR="00326FF0" w:rsidRDefault="00326FF0" w:rsidP="00326FF0">
      <w:pPr>
        <w:pStyle w:val="ListParagraph"/>
        <w:numPr>
          <w:ilvl w:val="0"/>
          <w:numId w:val="36"/>
        </w:numPr>
      </w:pPr>
      <w:proofErr w:type="spellStart"/>
      <w:r>
        <w:t>AvgCPC</w:t>
      </w:r>
      <w:proofErr w:type="spellEnd"/>
    </w:p>
    <w:p w14:paraId="3D691C61" w14:textId="77777777" w:rsidR="00326FF0" w:rsidRDefault="00326FF0" w:rsidP="00326FF0">
      <w:pPr>
        <w:pStyle w:val="ListParagraph"/>
        <w:numPr>
          <w:ilvl w:val="0"/>
          <w:numId w:val="36"/>
        </w:numPr>
      </w:pPr>
      <w:r>
        <w:t>CTR</w:t>
      </w:r>
    </w:p>
    <w:p w14:paraId="047288CA" w14:textId="77777777" w:rsidR="00326FF0" w:rsidRDefault="00326FF0" w:rsidP="00326FF0">
      <w:pPr>
        <w:pStyle w:val="ListParagraph"/>
        <w:numPr>
          <w:ilvl w:val="0"/>
          <w:numId w:val="36"/>
        </w:numPr>
      </w:pPr>
      <w:proofErr w:type="spellStart"/>
      <w:r>
        <w:t>Datadt</w:t>
      </w:r>
      <w:proofErr w:type="spellEnd"/>
    </w:p>
    <w:p w14:paraId="225999F2" w14:textId="13E0D1B0" w:rsidR="00326FF0" w:rsidRDefault="00051DC4">
      <w:proofErr w:type="gramStart"/>
      <w:r>
        <w:t>Search</w:t>
      </w:r>
      <w:proofErr w:type="gramEnd"/>
      <w:r>
        <w:t xml:space="preserve"> google for the definition of above fields. </w:t>
      </w:r>
    </w:p>
    <w:p w14:paraId="04E1723D" w14:textId="57073B90" w:rsidR="00652E99" w:rsidRDefault="00652E99">
      <w:r>
        <w:t xml:space="preserve">Possible steps: </w:t>
      </w:r>
    </w:p>
    <w:p w14:paraId="4B84F787" w14:textId="7C5602C1" w:rsidR="00652E99" w:rsidRDefault="003F00CE" w:rsidP="003F00CE">
      <w:pPr>
        <w:pStyle w:val="ListParagraph"/>
        <w:numPr>
          <w:ilvl w:val="0"/>
          <w:numId w:val="37"/>
        </w:numPr>
      </w:pPr>
      <w:r>
        <w:t>Establish correlation among fields</w:t>
      </w:r>
    </w:p>
    <w:p w14:paraId="0AB4A785" w14:textId="12D9B573" w:rsidR="003F00CE" w:rsidRDefault="003F00CE" w:rsidP="003F00CE">
      <w:pPr>
        <w:pStyle w:val="ListParagraph"/>
        <w:numPr>
          <w:ilvl w:val="0"/>
          <w:numId w:val="37"/>
        </w:numPr>
      </w:pPr>
      <w:r>
        <w:t xml:space="preserve">Determine impact of the input variable on preferred </w:t>
      </w:r>
      <w:proofErr w:type="spellStart"/>
      <w:r>
        <w:t>keyphrase</w:t>
      </w:r>
      <w:proofErr w:type="spellEnd"/>
    </w:p>
    <w:p w14:paraId="4512BAF8" w14:textId="42A012FF" w:rsidR="003F00CE" w:rsidRDefault="003F00CE" w:rsidP="003F00CE">
      <w:pPr>
        <w:pStyle w:val="ListParagraph"/>
        <w:numPr>
          <w:ilvl w:val="0"/>
          <w:numId w:val="37"/>
        </w:numPr>
      </w:pPr>
      <w:r>
        <w:t xml:space="preserve">Data streamlining (Possibly Log10) </w:t>
      </w:r>
    </w:p>
    <w:p w14:paraId="120598E8" w14:textId="4CABF2D1" w:rsidR="003F00CE" w:rsidRDefault="00093538" w:rsidP="003F00CE">
      <w:pPr>
        <w:pStyle w:val="ListParagraph"/>
        <w:numPr>
          <w:ilvl w:val="0"/>
          <w:numId w:val="37"/>
        </w:numPr>
      </w:pPr>
      <w:r>
        <w:t xml:space="preserve">Train the model </w:t>
      </w:r>
    </w:p>
    <w:p w14:paraId="7B8F2366" w14:textId="431F9EC5" w:rsidR="00093538" w:rsidRDefault="00093538" w:rsidP="003F00CE">
      <w:pPr>
        <w:pStyle w:val="ListParagraph"/>
        <w:numPr>
          <w:ilvl w:val="0"/>
          <w:numId w:val="37"/>
        </w:numPr>
      </w:pPr>
      <w:r>
        <w:lastRenderedPageBreak/>
        <w:t>Test the model</w:t>
      </w:r>
    </w:p>
    <w:p w14:paraId="2F1ACCF9" w14:textId="1CA7F049" w:rsidR="00093538" w:rsidRDefault="00093538" w:rsidP="003F00CE">
      <w:pPr>
        <w:pStyle w:val="ListParagraph"/>
        <w:numPr>
          <w:ilvl w:val="0"/>
          <w:numId w:val="37"/>
        </w:numPr>
      </w:pPr>
      <w:r>
        <w:t xml:space="preserve">Compile model file </w:t>
      </w:r>
    </w:p>
    <w:p w14:paraId="71B9E287" w14:textId="2DC29BED" w:rsidR="00093538" w:rsidRDefault="00093538" w:rsidP="003F00CE">
      <w:pPr>
        <w:pStyle w:val="ListParagraph"/>
        <w:numPr>
          <w:ilvl w:val="0"/>
          <w:numId w:val="37"/>
        </w:numPr>
      </w:pPr>
      <w:r>
        <w:t xml:space="preserve">Put it into the production env. </w:t>
      </w:r>
    </w:p>
    <w:p w14:paraId="1DE4AEE3" w14:textId="4066D40A" w:rsidR="00093538" w:rsidRDefault="00093538" w:rsidP="003F00CE">
      <w:pPr>
        <w:pStyle w:val="ListParagraph"/>
        <w:numPr>
          <w:ilvl w:val="0"/>
          <w:numId w:val="37"/>
        </w:numPr>
      </w:pPr>
      <w:r>
        <w:t xml:space="preserve">Build an interface where a csv can be uploaded </w:t>
      </w:r>
    </w:p>
    <w:p w14:paraId="43E15920" w14:textId="47DC8DAE" w:rsidR="00093538" w:rsidRDefault="00093538" w:rsidP="003F00CE">
      <w:pPr>
        <w:pStyle w:val="ListParagraph"/>
        <w:numPr>
          <w:ilvl w:val="0"/>
          <w:numId w:val="37"/>
        </w:numPr>
      </w:pPr>
      <w:r>
        <w:t xml:space="preserve">Perform prediction. </w:t>
      </w:r>
    </w:p>
    <w:p w14:paraId="733437BB" w14:textId="2C2A6B46" w:rsidR="00093538" w:rsidRPr="00804F2F" w:rsidRDefault="00093538" w:rsidP="00093538">
      <w:pPr>
        <w:rPr>
          <w:b/>
          <w:bCs/>
        </w:rPr>
      </w:pPr>
      <w:r w:rsidRPr="00804F2F">
        <w:rPr>
          <w:b/>
          <w:bCs/>
        </w:rPr>
        <w:t xml:space="preserve">Possible tools: </w:t>
      </w:r>
    </w:p>
    <w:p w14:paraId="72623046" w14:textId="5E714565" w:rsidR="00093538" w:rsidRDefault="00093538" w:rsidP="00804F2F">
      <w:pPr>
        <w:pStyle w:val="ListParagraph"/>
        <w:numPr>
          <w:ilvl w:val="0"/>
          <w:numId w:val="38"/>
        </w:numPr>
      </w:pPr>
      <w:r>
        <w:t>Visual Studio</w:t>
      </w:r>
    </w:p>
    <w:p w14:paraId="3A801B18" w14:textId="3948A3DE" w:rsidR="00093538" w:rsidRDefault="00093538" w:rsidP="00804F2F">
      <w:pPr>
        <w:pStyle w:val="ListParagraph"/>
        <w:numPr>
          <w:ilvl w:val="0"/>
          <w:numId w:val="38"/>
        </w:numPr>
      </w:pPr>
      <w:r>
        <w:t>Visual Studio Code</w:t>
      </w:r>
    </w:p>
    <w:p w14:paraId="32C358C9" w14:textId="4114A00B" w:rsidR="00093538" w:rsidRDefault="00093538" w:rsidP="00804F2F">
      <w:pPr>
        <w:pStyle w:val="ListParagraph"/>
        <w:numPr>
          <w:ilvl w:val="0"/>
          <w:numId w:val="38"/>
        </w:numPr>
      </w:pPr>
      <w:proofErr w:type="spellStart"/>
      <w:r>
        <w:t>PowerBI</w:t>
      </w:r>
      <w:proofErr w:type="spellEnd"/>
    </w:p>
    <w:p w14:paraId="4F4C9528" w14:textId="05624D50" w:rsidR="00093538" w:rsidRDefault="00093538" w:rsidP="00804F2F">
      <w:pPr>
        <w:pStyle w:val="ListParagraph"/>
        <w:numPr>
          <w:ilvl w:val="0"/>
          <w:numId w:val="38"/>
        </w:numPr>
      </w:pPr>
      <w:r>
        <w:t>Flask</w:t>
      </w:r>
    </w:p>
    <w:p w14:paraId="273CB095" w14:textId="77777777" w:rsidR="00804F2F" w:rsidRDefault="00804F2F" w:rsidP="00093538"/>
    <w:sectPr w:rsidR="00804F2F">
      <w:footerReference w:type="default" r:id="rId9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4D699" w14:textId="77777777" w:rsidR="003F267B" w:rsidRDefault="003F267B">
      <w:pPr>
        <w:spacing w:line="240" w:lineRule="auto"/>
      </w:pPr>
      <w:r>
        <w:separator/>
      </w:r>
    </w:p>
  </w:endnote>
  <w:endnote w:type="continuationSeparator" w:id="0">
    <w:p w14:paraId="74639332" w14:textId="77777777" w:rsidR="003F267B" w:rsidRDefault="003F267B">
      <w:pPr>
        <w:spacing w:line="240" w:lineRule="auto"/>
      </w:pPr>
      <w:r>
        <w:continuationSeparator/>
      </w:r>
    </w:p>
  </w:endnote>
  <w:endnote w:type="continuationNotice" w:id="1">
    <w:p w14:paraId="0F5214C3" w14:textId="77777777" w:rsidR="003F267B" w:rsidRDefault="003F267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EndPr/>
    <w:sdtContent>
      <w:p w14:paraId="4FAAE30E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9D56AAC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8BF1C" w14:textId="77777777" w:rsidR="003F267B" w:rsidRDefault="003F267B">
      <w:pPr>
        <w:spacing w:line="240" w:lineRule="auto"/>
      </w:pPr>
      <w:r>
        <w:separator/>
      </w:r>
    </w:p>
  </w:footnote>
  <w:footnote w:type="continuationSeparator" w:id="0">
    <w:p w14:paraId="35E46B46" w14:textId="77777777" w:rsidR="003F267B" w:rsidRDefault="003F267B">
      <w:pPr>
        <w:spacing w:line="240" w:lineRule="auto"/>
      </w:pPr>
      <w:r>
        <w:continuationSeparator/>
      </w:r>
    </w:p>
  </w:footnote>
  <w:footnote w:type="continuationNotice" w:id="1">
    <w:p w14:paraId="32068469" w14:textId="77777777" w:rsidR="003F267B" w:rsidRDefault="003F267B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E369E6"/>
    <w:multiLevelType w:val="hybridMultilevel"/>
    <w:tmpl w:val="12906770"/>
    <w:lvl w:ilvl="0" w:tplc="626C3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55C39"/>
    <w:multiLevelType w:val="hybridMultilevel"/>
    <w:tmpl w:val="A0320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3233F"/>
    <w:multiLevelType w:val="hybridMultilevel"/>
    <w:tmpl w:val="A0320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E1B71"/>
    <w:multiLevelType w:val="hybridMultilevel"/>
    <w:tmpl w:val="D324CCBE"/>
    <w:lvl w:ilvl="0" w:tplc="626C3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55B92"/>
    <w:multiLevelType w:val="hybridMultilevel"/>
    <w:tmpl w:val="664865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5"/>
  </w:num>
  <w:num w:numId="36">
    <w:abstractNumId w:val="12"/>
  </w:num>
  <w:num w:numId="37">
    <w:abstractNumId w:val="11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19"/>
    <w:rsid w:val="00007E25"/>
    <w:rsid w:val="00016748"/>
    <w:rsid w:val="00051DC4"/>
    <w:rsid w:val="0006567E"/>
    <w:rsid w:val="000760DB"/>
    <w:rsid w:val="00093538"/>
    <w:rsid w:val="000F00E7"/>
    <w:rsid w:val="0010762C"/>
    <w:rsid w:val="0016766E"/>
    <w:rsid w:val="00170063"/>
    <w:rsid w:val="00175643"/>
    <w:rsid w:val="001B2338"/>
    <w:rsid w:val="002061A9"/>
    <w:rsid w:val="00217B64"/>
    <w:rsid w:val="00235579"/>
    <w:rsid w:val="00257FAA"/>
    <w:rsid w:val="00263938"/>
    <w:rsid w:val="002A74D1"/>
    <w:rsid w:val="002E78EB"/>
    <w:rsid w:val="002F25A8"/>
    <w:rsid w:val="00326FF0"/>
    <w:rsid w:val="003407A9"/>
    <w:rsid w:val="00340DC9"/>
    <w:rsid w:val="00350BD5"/>
    <w:rsid w:val="003A107E"/>
    <w:rsid w:val="003F00CE"/>
    <w:rsid w:val="003F267B"/>
    <w:rsid w:val="00444F02"/>
    <w:rsid w:val="00490CC6"/>
    <w:rsid w:val="004F05F9"/>
    <w:rsid w:val="005509B2"/>
    <w:rsid w:val="005556DB"/>
    <w:rsid w:val="005C2F3C"/>
    <w:rsid w:val="005C6D45"/>
    <w:rsid w:val="005D58F7"/>
    <w:rsid w:val="00617D63"/>
    <w:rsid w:val="00643D1A"/>
    <w:rsid w:val="00652E99"/>
    <w:rsid w:val="00674588"/>
    <w:rsid w:val="006A7B57"/>
    <w:rsid w:val="006D44C5"/>
    <w:rsid w:val="00713672"/>
    <w:rsid w:val="0073562D"/>
    <w:rsid w:val="00772519"/>
    <w:rsid w:val="007B07DE"/>
    <w:rsid w:val="00804F2F"/>
    <w:rsid w:val="008269F3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D216F"/>
    <w:rsid w:val="009D3248"/>
    <w:rsid w:val="00A65E8A"/>
    <w:rsid w:val="00A87896"/>
    <w:rsid w:val="00A9692F"/>
    <w:rsid w:val="00AC1EE7"/>
    <w:rsid w:val="00B650C6"/>
    <w:rsid w:val="00BA63C2"/>
    <w:rsid w:val="00BC6939"/>
    <w:rsid w:val="00BE1875"/>
    <w:rsid w:val="00BE45C8"/>
    <w:rsid w:val="00BE5663"/>
    <w:rsid w:val="00BF2331"/>
    <w:rsid w:val="00BF7463"/>
    <w:rsid w:val="00C30889"/>
    <w:rsid w:val="00C90A2E"/>
    <w:rsid w:val="00CC4717"/>
    <w:rsid w:val="00CC5861"/>
    <w:rsid w:val="00D03D5D"/>
    <w:rsid w:val="00D30B81"/>
    <w:rsid w:val="00D3649E"/>
    <w:rsid w:val="00D65327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EA03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dmin\AppData\Local\Microsoft\Office\16.0\DTS\en-US%7b5E22F4C2-B0A6-4690-9250-68A5066E4364%7d\%7b8733B155-FE27-408B-A516-5AED2F744EB3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F671B-EBF0-4B84-A6DD-D0672687F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{8733B155-FE27-408B-A516-5AED2F744EB3}tf45325165_win32.dotx</Template>
  <TotalTime>0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2021-06-22T05:44:00Z</dcterms:created>
  <dcterms:modified xsi:type="dcterms:W3CDTF">2021-06-22T07:46:00Z</dcterms:modified>
</cp:coreProperties>
</file>